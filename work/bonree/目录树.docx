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20" w:rsidRDefault="00F21E0E" w:rsidP="0062387A">
      <w:pPr>
        <w:pStyle w:val="OrgTitle"/>
      </w:pPr>
      <w:r>
        <w:fldChar w:fldCharType="begin"/>
      </w:r>
      <w:r>
        <w:instrText xml:space="preserve"> TITLE </w:instrText>
      </w:r>
      <w:r>
        <w:fldChar w:fldCharType="separate"/>
      </w:r>
      <w:r w:rsidR="0062387A">
        <w:rPr>
          <w:rFonts w:hint="eastAsia"/>
        </w:rPr>
        <w:t>目录树</w:t>
      </w:r>
      <w:r>
        <w:fldChar w:fldCharType="end"/>
      </w:r>
    </w:p>
    <w:p w:rsidR="00A11320" w:rsidRDefault="00F21E0E">
      <w:pPr>
        <w:pStyle w:val="ContentsHeading"/>
      </w:pPr>
      <w:r>
        <w:rPr>
          <w:b w:val="0"/>
          <w:bCs w:val="0"/>
          <w:i/>
          <w:iCs/>
          <w:sz w:val="40"/>
          <w:szCs w:val="28"/>
        </w:rPr>
        <w:fldChar w:fldCharType="begin"/>
      </w:r>
      <w:r>
        <w:instrText xml:space="preserve"> TOC \o "1-3" \u \l 1-3 \n 1-9 \h </w:instrText>
      </w:r>
      <w:r>
        <w:rPr>
          <w:b w:val="0"/>
          <w:bCs w:val="0"/>
          <w:i/>
          <w:iCs/>
          <w:sz w:val="40"/>
          <w:szCs w:val="28"/>
        </w:rPr>
        <w:fldChar w:fldCharType="separate"/>
      </w:r>
      <w:r w:rsidR="00E5118F">
        <w:rPr>
          <w:rFonts w:hint="eastAsia"/>
        </w:rPr>
        <w:t>摘要</w:t>
      </w:r>
    </w:p>
    <w:p w:rsidR="00A11320" w:rsidRDefault="002C6CAB">
      <w:pPr>
        <w:pStyle w:val="Contents1"/>
      </w:pPr>
      <w:hyperlink w:anchor="orgccdd0c9" w:history="1">
        <w:r w:rsidR="00F21E0E">
          <w:t xml:space="preserve">1. </w:t>
        </w:r>
        <w:r w:rsidR="00F21E0E">
          <w:t>设计方案</w:t>
        </w:r>
      </w:hyperlink>
    </w:p>
    <w:p w:rsidR="00A11320" w:rsidRDefault="002C6CAB">
      <w:pPr>
        <w:pStyle w:val="Contents1"/>
      </w:pPr>
      <w:hyperlink w:anchor="orga389f1c" w:history="1">
        <w:r w:rsidR="00F21E0E">
          <w:t xml:space="preserve">2. </w:t>
        </w:r>
        <w:r w:rsidR="00F21E0E">
          <w:t>读写示例</w:t>
        </w:r>
      </w:hyperlink>
    </w:p>
    <w:p w:rsidR="00A11320" w:rsidRDefault="00F21E0E">
      <w:pPr>
        <w:pStyle w:val="Textbody"/>
      </w:pPr>
      <w:r>
        <w:fldChar w:fldCharType="end"/>
      </w:r>
      <w:r w:rsidR="00E5118F">
        <w:rPr>
          <w:rFonts w:hint="eastAsia"/>
        </w:rPr>
        <w:t>3</w:t>
      </w:r>
      <w:r w:rsidR="00E5118F">
        <w:t xml:space="preserve">. </w:t>
      </w:r>
      <w:r>
        <w:t>如何将一颗树压扁存如</w:t>
      </w:r>
      <w:r>
        <w:t>KV</w:t>
      </w:r>
      <w:r>
        <w:t>结构中？</w:t>
      </w:r>
    </w:p>
    <w:p w:rsidR="00A11320" w:rsidRDefault="00F21E0E">
      <w:pPr>
        <w:pStyle w:val="1"/>
      </w:pPr>
      <w:bookmarkStart w:id="0" w:name="orgccdd0c9"/>
      <w:bookmarkStart w:id="1" w:name="OrgXref.orgccdd0c9"/>
      <w:bookmarkEnd w:id="0"/>
      <w:r>
        <w:t>设</w:t>
      </w:r>
      <w:bookmarkStart w:id="2" w:name="OLE_LINK1"/>
      <w:bookmarkStart w:id="3" w:name="OLE_LINK2"/>
      <w:r>
        <w:t>计方案</w:t>
      </w:r>
      <w:bookmarkEnd w:id="1"/>
    </w:p>
    <w:bookmarkEnd w:id="2"/>
    <w:bookmarkEnd w:id="3"/>
    <w:p w:rsidR="00A11320" w:rsidRDefault="00F21E0E">
      <w:pPr>
        <w:pStyle w:val="Textbody"/>
        <w:numPr>
          <w:ilvl w:val="0"/>
          <w:numId w:val="9"/>
        </w:numPr>
      </w:pPr>
      <w:r>
        <w:t>目</w:t>
      </w:r>
      <w:bookmarkStart w:id="4" w:name="OLE_LINK5"/>
      <w:bookmarkStart w:id="5" w:name="OLE_LINK6"/>
      <w:bookmarkStart w:id="6" w:name="OLE_LINK3"/>
      <w:bookmarkStart w:id="7" w:name="OLE_LINK4"/>
      <w:r>
        <w:t>录中每一</w:t>
      </w:r>
      <w:bookmarkEnd w:id="4"/>
      <w:bookmarkEnd w:id="5"/>
      <w:r>
        <w:t>节点，</w:t>
      </w:r>
      <w:bookmarkEnd w:id="6"/>
      <w:bookmarkEnd w:id="7"/>
      <w:r>
        <w:t>不论是文件夹还是文件，视作一条记录存储在</w:t>
      </w:r>
      <w:proofErr w:type="spellStart"/>
      <w:r>
        <w:t>rocksDB</w:t>
      </w:r>
      <w:proofErr w:type="spellEnd"/>
      <w:r>
        <w:t>中。</w:t>
      </w:r>
    </w:p>
    <w:p w:rsidR="00A11320" w:rsidRDefault="00F21E0E">
      <w:pPr>
        <w:pStyle w:val="Textbody"/>
        <w:numPr>
          <w:ilvl w:val="0"/>
          <w:numId w:val="4"/>
        </w:numPr>
      </w:pPr>
      <w:r>
        <w:t>每条记录的</w:t>
      </w:r>
      <w:r>
        <w:t>key</w:t>
      </w:r>
      <w:r>
        <w:t>由当前节点的父</w:t>
      </w:r>
      <w:r>
        <w:t>id</w:t>
      </w:r>
      <w:r>
        <w:t>和当前节点文件名组成。</w:t>
      </w:r>
    </w:p>
    <w:p w:rsidR="00A11320" w:rsidRDefault="00F21E0E">
      <w:pPr>
        <w:pStyle w:val="Textbody"/>
        <w:numPr>
          <w:ilvl w:val="0"/>
          <w:numId w:val="4"/>
        </w:numPr>
        <w:rPr>
          <w:rFonts w:hint="eastAsia"/>
        </w:rPr>
      </w:pPr>
      <w:r>
        <w:t>每条记录的</w:t>
      </w:r>
      <w:r>
        <w:t>value</w:t>
      </w:r>
      <w:r>
        <w:t>由当前节点</w:t>
      </w:r>
      <w:r>
        <w:t>id</w:t>
      </w:r>
      <w:r>
        <w:t>和</w:t>
      </w:r>
      <w:proofErr w:type="spellStart"/>
      <w:r>
        <w:t>brfs</w:t>
      </w:r>
      <w:proofErr w:type="spellEnd"/>
      <w:r>
        <w:t>的</w:t>
      </w:r>
      <w:r>
        <w:t>fid</w:t>
      </w:r>
      <w:r>
        <w:t>组成</w:t>
      </w:r>
      <w:r w:rsidR="005911EC">
        <w:rPr>
          <w:rFonts w:hint="eastAsia"/>
        </w:rPr>
        <w:t>，这里的区别是文件没有</w:t>
      </w:r>
      <w:r w:rsidR="005911EC">
        <w:rPr>
          <w:rFonts w:hint="eastAsia"/>
        </w:rPr>
        <w:t>id</w:t>
      </w:r>
      <w:r w:rsidR="005911EC">
        <w:rPr>
          <w:rFonts w:hint="eastAsia"/>
        </w:rPr>
        <w:t>，文件夹没有</w:t>
      </w:r>
      <w:r w:rsidR="005911EC">
        <w:rPr>
          <w:rFonts w:hint="eastAsia"/>
        </w:rPr>
        <w:t>fid</w:t>
      </w:r>
    </w:p>
    <w:p w:rsidR="00067478" w:rsidRDefault="00067478">
      <w:pPr>
        <w:pStyle w:val="Textbody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文件和路径的区分可以在</w:t>
      </w:r>
      <w:r>
        <w:rPr>
          <w:rFonts w:hint="eastAsia"/>
        </w:rPr>
        <w:t>key</w:t>
      </w:r>
      <w:r>
        <w:rPr>
          <w:rFonts w:hint="eastAsia"/>
        </w:rPr>
        <w:t>上预留一个标志位，在父节点</w:t>
      </w:r>
      <w:r>
        <w:rPr>
          <w:rFonts w:hint="eastAsia"/>
        </w:rPr>
        <w:t>id</w:t>
      </w:r>
      <w:r>
        <w:rPr>
          <w:rFonts w:hint="eastAsia"/>
        </w:rPr>
        <w:t>后紧跟一个文件标识</w:t>
      </w:r>
    </w:p>
    <w:p w:rsidR="000528B9" w:rsidRDefault="000528B9" w:rsidP="000528B9">
      <w:pPr>
        <w:pStyle w:val="1"/>
      </w:pPr>
      <w:r>
        <w:rPr>
          <w:rFonts w:hint="eastAsia"/>
        </w:rPr>
        <w:t>接口描述</w:t>
      </w:r>
    </w:p>
    <w:p w:rsidR="00207720" w:rsidRDefault="00207720" w:rsidP="00D86675">
      <w:pPr>
        <w:pStyle w:val="Textbody"/>
        <w:numPr>
          <w:ilvl w:val="0"/>
          <w:numId w:val="13"/>
        </w:numPr>
      </w:pPr>
      <w:proofErr w:type="spellStart"/>
      <w:r>
        <w:t>BRFilesystem#list</w:t>
      </w:r>
      <w:proofErr w:type="spellEnd"/>
      <w:r>
        <w:t>(String path)</w:t>
      </w:r>
    </w:p>
    <w:p w:rsidR="00207720" w:rsidRDefault="00207720" w:rsidP="00D86675">
      <w:pPr>
        <w:pStyle w:val="Textbody"/>
        <w:ind w:firstLine="425"/>
      </w:pPr>
      <w:r>
        <w:rPr>
          <w:rFonts w:hint="eastAsia"/>
        </w:rPr>
        <w:t>列出</w:t>
      </w:r>
      <w:r>
        <w:rPr>
          <w:rFonts w:hint="eastAsia"/>
        </w:rPr>
        <w:t>path</w:t>
      </w:r>
      <w:r>
        <w:rPr>
          <w:rFonts w:hint="eastAsia"/>
        </w:rPr>
        <w:t>指定的列表信息</w:t>
      </w:r>
    </w:p>
    <w:p w:rsidR="00207720" w:rsidRDefault="00D86675" w:rsidP="00D86675">
      <w:pPr>
        <w:pStyle w:val="Textbody"/>
        <w:ind w:firstLine="425"/>
      </w:pPr>
      <w:r>
        <w:t xml:space="preserve">1. </w:t>
      </w:r>
      <w:r w:rsidR="00207720">
        <w:rPr>
          <w:rFonts w:hint="eastAsia"/>
        </w:rPr>
        <w:t>path</w:t>
      </w:r>
      <w:r w:rsidR="00207720">
        <w:rPr>
          <w:rFonts w:hint="eastAsia"/>
        </w:rPr>
        <w:t>为目录时，返回目录下</w:t>
      </w:r>
      <w:proofErr w:type="spellStart"/>
      <w:r w:rsidR="00207720">
        <w:rPr>
          <w:rFonts w:hint="eastAsia"/>
        </w:rPr>
        <w:t>inode</w:t>
      </w:r>
      <w:proofErr w:type="spellEnd"/>
      <w:r w:rsidR="00207720">
        <w:rPr>
          <w:rFonts w:hint="eastAsia"/>
        </w:rPr>
        <w:t>列表。</w:t>
      </w:r>
    </w:p>
    <w:p w:rsidR="00207720" w:rsidRDefault="00D86675" w:rsidP="00D86675">
      <w:pPr>
        <w:pStyle w:val="Textbody"/>
        <w:ind w:firstLine="425"/>
      </w:pPr>
      <w:r>
        <w:t xml:space="preserve">2. </w:t>
      </w:r>
      <w:r w:rsidR="00207720">
        <w:rPr>
          <w:rFonts w:hint="eastAsia"/>
        </w:rPr>
        <w:t>path</w:t>
      </w:r>
      <w:r w:rsidR="00207720">
        <w:rPr>
          <w:rFonts w:hint="eastAsia"/>
        </w:rPr>
        <w:t>为文件时，返回列表中只有当前文件</w:t>
      </w:r>
      <w:proofErr w:type="spellStart"/>
      <w:r w:rsidR="00207720">
        <w:rPr>
          <w:rFonts w:hint="eastAsia"/>
        </w:rPr>
        <w:t>inode</w:t>
      </w:r>
      <w:proofErr w:type="spellEnd"/>
    </w:p>
    <w:p w:rsidR="00207720" w:rsidRDefault="00207720" w:rsidP="00D86675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BRFilesystem#copyToLocal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</w:t>
      </w:r>
    </w:p>
    <w:p w:rsidR="00D86675" w:rsidRDefault="00207720" w:rsidP="00D86675">
      <w:pPr>
        <w:pStyle w:val="Textbody"/>
        <w:ind w:firstLine="425"/>
      </w:pPr>
      <w:r>
        <w:rPr>
          <w:rFonts w:hint="eastAsia"/>
        </w:rPr>
        <w:t>从文件系统中下载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文件到</w:t>
      </w:r>
      <w:proofErr w:type="spellStart"/>
      <w:r>
        <w:rPr>
          <w:rFonts w:hint="eastAsia"/>
        </w:rPr>
        <w:t>dst</w:t>
      </w:r>
      <w:proofErr w:type="spellEnd"/>
    </w:p>
    <w:p w:rsidR="00D86675" w:rsidRDefault="00D86675" w:rsidP="00D86675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BRFilesystem#</w:t>
      </w:r>
      <w:r>
        <w:rPr>
          <w:rFonts w:hint="eastAsia"/>
        </w:rPr>
        <w:t>create</w:t>
      </w:r>
      <w:r>
        <w:t>File</w:t>
      </w:r>
      <w:proofErr w:type="spellEnd"/>
      <w:r>
        <w:t>(String path)</w:t>
      </w:r>
    </w:p>
    <w:p w:rsidR="00D86675" w:rsidRDefault="00D86675" w:rsidP="00D86675">
      <w:pPr>
        <w:pStyle w:val="Textbody"/>
        <w:ind w:left="425"/>
      </w:pPr>
      <w:r>
        <w:rPr>
          <w:rFonts w:hint="eastAsia"/>
        </w:rPr>
        <w:t>创建文件</w:t>
      </w:r>
    </w:p>
    <w:p w:rsidR="00D86675" w:rsidRDefault="00D86675" w:rsidP="00D86675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BRFilesystem#create</w:t>
      </w:r>
      <w:r>
        <w:rPr>
          <w:rFonts w:hint="eastAsia"/>
        </w:rPr>
        <w:t>Dir</w:t>
      </w:r>
      <w:proofErr w:type="spellEnd"/>
      <w:r>
        <w:t>(String path)</w:t>
      </w:r>
    </w:p>
    <w:p w:rsidR="00D86675" w:rsidRDefault="00D86675" w:rsidP="00D86675">
      <w:pPr>
        <w:pStyle w:val="Textbody"/>
        <w:ind w:left="425"/>
        <w:rPr>
          <w:rFonts w:hint="eastAsia"/>
        </w:rPr>
      </w:pPr>
      <w:bookmarkStart w:id="8" w:name="_GoBack"/>
      <w:bookmarkEnd w:id="8"/>
      <w:r>
        <w:rPr>
          <w:rFonts w:hint="eastAsia"/>
        </w:rPr>
        <w:t>创建目录</w:t>
      </w:r>
    </w:p>
    <w:p w:rsidR="00D86675" w:rsidRDefault="00D86675" w:rsidP="00D86675">
      <w:pPr>
        <w:pStyle w:val="Textbody"/>
        <w:ind w:firstLine="432"/>
        <w:rPr>
          <w:rFonts w:hint="eastAsia"/>
        </w:rPr>
      </w:pPr>
    </w:p>
    <w:p w:rsidR="00A11320" w:rsidRDefault="00F21E0E">
      <w:pPr>
        <w:pStyle w:val="1"/>
      </w:pPr>
      <w:bookmarkStart w:id="9" w:name="orga389f1c"/>
      <w:bookmarkStart w:id="10" w:name="OrgXref.orga389f1c"/>
      <w:bookmarkEnd w:id="9"/>
      <w:r>
        <w:t>读写示例</w:t>
      </w:r>
      <w:bookmarkEnd w:id="10"/>
    </w:p>
    <w:p w:rsidR="0062387A" w:rsidRDefault="00F21E0E">
      <w:pPr>
        <w:pStyle w:val="Textbody"/>
      </w:pPr>
      <w:r>
        <w:t xml:space="preserve">/ </w:t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>
        <w:t xml:space="preserve">key </w:t>
      </w:r>
      <w:r w:rsidR="0062387A">
        <w:tab/>
      </w:r>
      <w:r>
        <w:t xml:space="preserve">: value </w:t>
      </w:r>
    </w:p>
    <w:p w:rsidR="0062387A" w:rsidRDefault="00F21E0E">
      <w:pPr>
        <w:pStyle w:val="Textbody"/>
      </w:pPr>
      <w:r>
        <w:t xml:space="preserve">├── home </w:t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067478">
        <w:t>0</w:t>
      </w:r>
      <w:r>
        <w:t xml:space="preserve">home : </w:t>
      </w:r>
      <w:r w:rsidR="00067478">
        <w:t>1</w:t>
      </w:r>
      <w:r>
        <w:t xml:space="preserve"> </w:t>
      </w:r>
    </w:p>
    <w:p w:rsidR="0062387A" w:rsidRDefault="00F21E0E">
      <w:pPr>
        <w:pStyle w:val="Textbody"/>
      </w:pPr>
      <w:r>
        <w:t xml:space="preserve">│ </w:t>
      </w:r>
      <w:r w:rsidR="0062387A">
        <w:rPr>
          <w:rFonts w:hint="eastAsia"/>
        </w:rPr>
        <w:t xml:space="preserve"> </w:t>
      </w:r>
      <w:r w:rsidR="0062387A">
        <w:t xml:space="preserve">    </w:t>
      </w:r>
      <w:r>
        <w:t xml:space="preserve">├── user1 </w:t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067478">
        <w:t>1</w:t>
      </w:r>
      <w:r>
        <w:t xml:space="preserve">user1 : </w:t>
      </w:r>
      <w:r w:rsidR="00067478">
        <w:t>2</w:t>
      </w:r>
      <w:r>
        <w:t xml:space="preserve"> </w:t>
      </w:r>
      <w:r w:rsidR="0062387A">
        <w:tab/>
      </w:r>
    </w:p>
    <w:p w:rsidR="0062387A" w:rsidRDefault="00F21E0E">
      <w:pPr>
        <w:pStyle w:val="Textbody"/>
      </w:pPr>
      <w:r>
        <w:t>│</w:t>
      </w:r>
      <w:r w:rsidR="0062387A">
        <w:t xml:space="preserve">              </w:t>
      </w:r>
      <w:r>
        <w:t xml:space="preserve"> ├──file1 </w:t>
      </w:r>
    </w:p>
    <w:p w:rsidR="0062387A" w:rsidRDefault="00F21E0E">
      <w:pPr>
        <w:pStyle w:val="Textbody"/>
      </w:pPr>
      <w:r>
        <w:t>│ </w:t>
      </w:r>
      <w:r w:rsidR="0062387A">
        <w:t xml:space="preserve">   </w:t>
      </w:r>
      <w:r>
        <w:t>  ├── user2</w:t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067478">
        <w:t>1</w:t>
      </w:r>
      <w:r>
        <w:t xml:space="preserve">user2 : </w:t>
      </w:r>
      <w:r w:rsidR="00067478">
        <w:t>3</w:t>
      </w:r>
      <w:r>
        <w:t xml:space="preserve"> </w:t>
      </w:r>
    </w:p>
    <w:p w:rsidR="0062387A" w:rsidRDefault="00F21E0E">
      <w:pPr>
        <w:pStyle w:val="Textbody"/>
      </w:pPr>
      <w:r>
        <w:t>│</w:t>
      </w:r>
      <w:r w:rsidR="0062387A">
        <w:t xml:space="preserve">   </w:t>
      </w:r>
      <w:r>
        <w:t>   ├── user3</w:t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62387A">
        <w:tab/>
      </w:r>
      <w:r w:rsidR="00067478">
        <w:t>1</w:t>
      </w:r>
      <w:r>
        <w:t xml:space="preserve">user3 : </w:t>
      </w:r>
      <w:r w:rsidR="00067478">
        <w:t>4</w:t>
      </w:r>
      <w:r>
        <w:t xml:space="preserve"> </w:t>
      </w:r>
    </w:p>
    <w:p w:rsidR="00A11320" w:rsidRDefault="00067478" w:rsidP="0062387A">
      <w:pPr>
        <w:pStyle w:val="Textbody"/>
        <w:ind w:left="4254" w:firstLine="709"/>
      </w:pPr>
      <w:r>
        <w:t>2</w:t>
      </w:r>
      <w:r w:rsidR="00F21E0E">
        <w:t>file1 : fid</w:t>
      </w:r>
    </w:p>
    <w:p w:rsidR="0062387A" w:rsidRDefault="0062387A" w:rsidP="00E5118F">
      <w:pPr>
        <w:pStyle w:val="Textbody"/>
      </w:pPr>
    </w:p>
    <w:p w:rsidR="00A11320" w:rsidRDefault="00F21E0E" w:rsidP="00123D32">
      <w:pPr>
        <w:pStyle w:val="Textbody"/>
        <w:numPr>
          <w:ilvl w:val="0"/>
          <w:numId w:val="12"/>
        </w:numPr>
      </w:pPr>
      <w:r>
        <w:lastRenderedPageBreak/>
        <w:t>读</w:t>
      </w:r>
      <w:r>
        <w:t xml:space="preserve"> </w:t>
      </w:r>
      <w:r w:rsidR="00123D32">
        <w:t>list</w:t>
      </w:r>
      <w:r>
        <w:t xml:space="preserve"> /home/user1/file1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0</w:t>
      </w:r>
      <w:r>
        <w:t xml:space="preserve">home) =&gt; </w:t>
      </w:r>
      <w:r w:rsidR="00067478">
        <w:t>1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1</w:t>
      </w:r>
      <w:r>
        <w:t xml:space="preserve">user1) =&gt; </w:t>
      </w:r>
      <w:r w:rsidR="00067478">
        <w:t>2</w:t>
      </w:r>
    </w:p>
    <w:p w:rsidR="00123D32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2</w:t>
      </w:r>
      <w:r>
        <w:t>file1) =&gt; fid</w:t>
      </w:r>
    </w:p>
    <w:p w:rsidR="00A11320" w:rsidRDefault="00F21E0E" w:rsidP="00123D32">
      <w:pPr>
        <w:pStyle w:val="Textbody"/>
        <w:numPr>
          <w:ilvl w:val="1"/>
          <w:numId w:val="11"/>
        </w:numPr>
      </w:pPr>
      <w:r>
        <w:t>显示目录内容</w:t>
      </w:r>
      <w:r>
        <w:t xml:space="preserve"> </w:t>
      </w:r>
      <w:r w:rsidR="00123D32">
        <w:rPr>
          <w:rFonts w:hint="eastAsia"/>
        </w:rPr>
        <w:t>list</w:t>
      </w:r>
      <w:r>
        <w:t xml:space="preserve"> /home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0</w:t>
      </w:r>
      <w:r>
        <w:t>home) =&gt;</w:t>
      </w:r>
      <w:r w:rsidR="00067478">
        <w:t>1</w:t>
      </w:r>
    </w:p>
    <w:p w:rsidR="00A11320" w:rsidRDefault="00F21E0E" w:rsidP="00123D32">
      <w:pPr>
        <w:pStyle w:val="Textbody"/>
        <w:numPr>
          <w:ilvl w:val="2"/>
          <w:numId w:val="11"/>
        </w:numPr>
      </w:pPr>
      <w:proofErr w:type="spellStart"/>
      <w:r>
        <w:t>getByPrefix</w:t>
      </w:r>
      <w:proofErr w:type="spellEnd"/>
      <w:r>
        <w:t>(</w:t>
      </w:r>
      <w:r w:rsidR="00067478">
        <w:t>1</w:t>
      </w:r>
      <w:r>
        <w:t xml:space="preserve">) =&gt; </w:t>
      </w:r>
      <w:proofErr w:type="spellStart"/>
      <w:r>
        <w:t>kvs</w:t>
      </w:r>
      <w:proofErr w:type="spellEnd"/>
      <w:r>
        <w:t>[</w:t>
      </w:r>
      <w:r w:rsidR="00067478">
        <w:t>1</w:t>
      </w:r>
      <w:r>
        <w:t>user1=&gt;</w:t>
      </w:r>
      <w:r w:rsidR="00067478">
        <w:t>2</w:t>
      </w:r>
      <w:r>
        <w:t xml:space="preserve">, </w:t>
      </w:r>
      <w:r w:rsidR="00067478">
        <w:t>1</w:t>
      </w:r>
      <w:r>
        <w:t>user2=&gt;</w:t>
      </w:r>
      <w:r w:rsidR="00067478">
        <w:t>3</w:t>
      </w:r>
      <w:r>
        <w:t>, 2user3=&gt;</w:t>
      </w:r>
      <w:r w:rsidR="00067478">
        <w:t>4</w:t>
      </w:r>
      <w:r>
        <w:t>]</w:t>
      </w:r>
    </w:p>
    <w:p w:rsidR="00A11320" w:rsidRDefault="00F21E0E" w:rsidP="00123D32">
      <w:pPr>
        <w:pStyle w:val="Textbody"/>
        <w:numPr>
          <w:ilvl w:val="1"/>
          <w:numId w:val="11"/>
        </w:numPr>
      </w:pPr>
      <w:r>
        <w:t>写目录</w:t>
      </w:r>
      <w:r>
        <w:t xml:space="preserve"> create /home/user3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0</w:t>
      </w:r>
      <w:r>
        <w:t xml:space="preserve">home) =&gt; </w:t>
      </w:r>
      <w:r w:rsidR="00067478">
        <w:t>1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put(</w:t>
      </w:r>
      <w:r w:rsidR="00067478">
        <w:t>1</w:t>
      </w:r>
      <w:r>
        <w:t>user3,</w:t>
      </w:r>
      <w:r w:rsidR="00067478">
        <w:t>4</w:t>
      </w:r>
      <w:r>
        <w:t>)</w:t>
      </w:r>
    </w:p>
    <w:p w:rsidR="00A11320" w:rsidRDefault="00F21E0E" w:rsidP="00123D32">
      <w:pPr>
        <w:pStyle w:val="Textbody"/>
        <w:numPr>
          <w:ilvl w:val="1"/>
          <w:numId w:val="11"/>
        </w:numPr>
      </w:pPr>
      <w:r>
        <w:t>写文件</w:t>
      </w:r>
      <w:r>
        <w:t xml:space="preserve"> create /home/user1/file1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0</w:t>
      </w:r>
      <w:r>
        <w:t xml:space="preserve">home) =&gt; </w:t>
      </w:r>
      <w:r w:rsidR="00067478">
        <w:t>1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get(</w:t>
      </w:r>
      <w:r w:rsidR="00067478">
        <w:t>1</w:t>
      </w:r>
      <w:r>
        <w:t xml:space="preserve">user1) =&gt; </w:t>
      </w:r>
      <w:r w:rsidR="00067478">
        <w:t>2</w:t>
      </w:r>
    </w:p>
    <w:p w:rsidR="00A11320" w:rsidRDefault="00F21E0E" w:rsidP="00123D32">
      <w:pPr>
        <w:pStyle w:val="Textbody"/>
        <w:numPr>
          <w:ilvl w:val="2"/>
          <w:numId w:val="11"/>
        </w:numPr>
      </w:pPr>
      <w:r>
        <w:t>put(</w:t>
      </w:r>
      <w:r w:rsidR="00067478">
        <w:t>2</w:t>
      </w:r>
      <w:r>
        <w:t>file1,fid)</w:t>
      </w:r>
    </w:p>
    <w:sectPr w:rsidR="00A11320">
      <w:footerReference w:type="default" r:id="rId8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CAB" w:rsidRDefault="002C6CAB">
      <w:r>
        <w:separator/>
      </w:r>
    </w:p>
  </w:endnote>
  <w:endnote w:type="continuationSeparator" w:id="0">
    <w:p w:rsidR="002C6CAB" w:rsidRDefault="002C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EC" w:rsidRDefault="00F21E0E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6B7F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CAB" w:rsidRDefault="002C6CAB">
      <w:r>
        <w:rPr>
          <w:color w:val="000000"/>
        </w:rPr>
        <w:separator/>
      </w:r>
    </w:p>
  </w:footnote>
  <w:footnote w:type="continuationSeparator" w:id="0">
    <w:p w:rsidR="002C6CAB" w:rsidRDefault="002C6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BB7"/>
    <w:multiLevelType w:val="multilevel"/>
    <w:tmpl w:val="D8166848"/>
    <w:styleLink w:val="OrgBulletedList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" w15:restartNumberingAfterBreak="0">
    <w:nsid w:val="14AA013F"/>
    <w:multiLevelType w:val="multilevel"/>
    <w:tmpl w:val="D5D613E0"/>
    <w:styleLink w:val="OrgDescriptionList"/>
    <w:lvl w:ilvl="0">
      <w:start w:val="1"/>
      <w:numFmt w:val="none"/>
      <w:lvlText w:val="%1"/>
      <w:lvlJc w:val="left"/>
      <w:pPr>
        <w:ind w:left="360" w:firstLine="0"/>
      </w:pPr>
    </w:lvl>
    <w:lvl w:ilvl="1">
      <w:start w:val="1"/>
      <w:numFmt w:val="none"/>
      <w:lvlText w:val="%2"/>
      <w:lvlJc w:val="left"/>
      <w:pPr>
        <w:ind w:left="720" w:firstLine="0"/>
      </w:pPr>
    </w:lvl>
    <w:lvl w:ilvl="2">
      <w:start w:val="1"/>
      <w:numFmt w:val="none"/>
      <w:lvlText w:val="%3"/>
      <w:lvlJc w:val="left"/>
      <w:pPr>
        <w:ind w:left="1080" w:firstLine="0"/>
      </w:pPr>
    </w:lvl>
    <w:lvl w:ilvl="3">
      <w:start w:val="1"/>
      <w:numFmt w:val="none"/>
      <w:lvlText w:val="%4"/>
      <w:lvlJc w:val="left"/>
      <w:pPr>
        <w:ind w:left="1440" w:firstLine="0"/>
      </w:pPr>
    </w:lvl>
    <w:lvl w:ilvl="4">
      <w:start w:val="1"/>
      <w:numFmt w:val="none"/>
      <w:lvlText w:val="%5"/>
      <w:lvlJc w:val="left"/>
      <w:pPr>
        <w:ind w:left="1800" w:firstLine="0"/>
      </w:pPr>
    </w:lvl>
    <w:lvl w:ilvl="5">
      <w:start w:val="1"/>
      <w:numFmt w:val="none"/>
      <w:lvlText w:val="%6"/>
      <w:lvlJc w:val="left"/>
      <w:pPr>
        <w:ind w:left="2160" w:firstLine="0"/>
      </w:pPr>
    </w:lvl>
    <w:lvl w:ilvl="6">
      <w:start w:val="1"/>
      <w:numFmt w:val="none"/>
      <w:lvlText w:val="%7"/>
      <w:lvlJc w:val="left"/>
      <w:pPr>
        <w:ind w:left="2520" w:firstLine="0"/>
      </w:pPr>
    </w:lvl>
    <w:lvl w:ilvl="7">
      <w:start w:val="1"/>
      <w:numFmt w:val="none"/>
      <w:lvlText w:val="%8"/>
      <w:lvlJc w:val="left"/>
      <w:pPr>
        <w:ind w:left="2880" w:firstLine="0"/>
      </w:pPr>
    </w:lvl>
    <w:lvl w:ilvl="8">
      <w:start w:val="1"/>
      <w:numFmt w:val="none"/>
      <w:lvlText w:val="%9"/>
      <w:lvlJc w:val="left"/>
      <w:pPr>
        <w:ind w:left="3240" w:firstLine="0"/>
      </w:pPr>
    </w:lvl>
  </w:abstractNum>
  <w:abstractNum w:abstractNumId="2" w15:restartNumberingAfterBreak="0">
    <w:nsid w:val="1885669E"/>
    <w:multiLevelType w:val="multilevel"/>
    <w:tmpl w:val="F182C2E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FE601EE"/>
    <w:multiLevelType w:val="multilevel"/>
    <w:tmpl w:val="5B82028C"/>
    <w:styleLink w:val="OrgNumb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48F3B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9832756"/>
    <w:multiLevelType w:val="multilevel"/>
    <w:tmpl w:val="5B8202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6" w15:restartNumberingAfterBreak="0">
    <w:nsid w:val="4994710C"/>
    <w:multiLevelType w:val="multilevel"/>
    <w:tmpl w:val="4C026BE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565D649E"/>
    <w:multiLevelType w:val="multilevel"/>
    <w:tmpl w:val="93082AA6"/>
    <w:styleLink w:val="OrgOutline"/>
    <w:lvl w:ilvl="0">
      <w:start w:val="1"/>
      <w:numFmt w:val="decimal"/>
      <w:pStyle w:val="1"/>
      <w:lvlText w:val="%1. "/>
      <w:lvlJc w:val="left"/>
      <w:pPr>
        <w:ind w:left="432" w:hanging="432"/>
      </w:pPr>
    </w:lvl>
    <w:lvl w:ilvl="1">
      <w:start w:val="1"/>
      <w:numFmt w:val="decimal"/>
      <w:pStyle w:val="2"/>
      <w:lvlText w:val="%1.%2. "/>
      <w:lvlJc w:val="left"/>
      <w:pPr>
        <w:ind w:left="576" w:hanging="576"/>
      </w:pPr>
    </w:lvl>
    <w:lvl w:ilvl="2">
      <w:start w:val="1"/>
      <w:numFmt w:val="decimal"/>
      <w:pStyle w:val="3"/>
      <w:lvlText w:val="%1.%2.%3. "/>
      <w:lvlJc w:val="left"/>
      <w:pPr>
        <w:ind w:left="720" w:hanging="720"/>
      </w:pPr>
    </w:lvl>
    <w:lvl w:ilvl="3">
      <w:start w:val="1"/>
      <w:numFmt w:val="decimal"/>
      <w:pStyle w:val="4"/>
      <w:lvlText w:val="%1.%2.%3.%4. "/>
      <w:lvlJc w:val="left"/>
      <w:pPr>
        <w:ind w:left="864" w:hanging="864"/>
      </w:pPr>
    </w:lvl>
    <w:lvl w:ilvl="4">
      <w:start w:val="1"/>
      <w:numFmt w:val="decimal"/>
      <w:pStyle w:val="5"/>
      <w:lvlText w:val="%1.%2.%3.%4.%5. "/>
      <w:lvlJc w:val="left"/>
      <w:pPr>
        <w:ind w:left="1008" w:hanging="1008"/>
      </w:pPr>
    </w:lvl>
    <w:lvl w:ilvl="5">
      <w:start w:val="1"/>
      <w:numFmt w:val="decimal"/>
      <w:pStyle w:val="6"/>
      <w:lvlText w:val="%1.%2.%3.%4.%5.%6. 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 "/>
      <w:lvlJc w:val="left"/>
      <w:pPr>
        <w:ind w:left="1584" w:hanging="1584"/>
      </w:pPr>
    </w:lvl>
  </w:abstractNum>
  <w:abstractNum w:abstractNumId="8" w15:restartNumberingAfterBreak="0">
    <w:nsid w:val="680C5E04"/>
    <w:multiLevelType w:val="multilevel"/>
    <w:tmpl w:val="5B820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F3A5B41"/>
    <w:multiLevelType w:val="multilevel"/>
    <w:tmpl w:val="47C8247A"/>
    <w:styleLink w:val="OrgSrcBlockNumberedLin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decimal"/>
      <w:lvlText w:val="%2"/>
      <w:lvlJc w:val="right"/>
      <w:pPr>
        <w:ind w:left="1080" w:hanging="360"/>
      </w:pPr>
    </w:lvl>
    <w:lvl w:ilvl="2">
      <w:start w:val="1"/>
      <w:numFmt w:val="decimal"/>
      <w:lvlText w:val="%3"/>
      <w:lvlJc w:val="right"/>
      <w:pPr>
        <w:ind w:left="1440" w:hanging="360"/>
      </w:pPr>
    </w:lvl>
    <w:lvl w:ilvl="3">
      <w:start w:val="1"/>
      <w:numFmt w:val="decimal"/>
      <w:lvlText w:val="%4"/>
      <w:lvlJc w:val="right"/>
      <w:pPr>
        <w:ind w:left="1800" w:hanging="360"/>
      </w:pPr>
    </w:lvl>
    <w:lvl w:ilvl="4">
      <w:start w:val="1"/>
      <w:numFmt w:val="decimal"/>
      <w:lvlText w:val="%5"/>
      <w:lvlJc w:val="right"/>
      <w:pPr>
        <w:ind w:left="2160" w:hanging="360"/>
      </w:pPr>
    </w:lvl>
    <w:lvl w:ilvl="5">
      <w:start w:val="1"/>
      <w:numFmt w:val="decimal"/>
      <w:lvlText w:val="%6"/>
      <w:lvlJc w:val="right"/>
      <w:pPr>
        <w:ind w:left="2520" w:hanging="360"/>
      </w:pPr>
    </w:lvl>
    <w:lvl w:ilvl="6">
      <w:start w:val="1"/>
      <w:numFmt w:val="decimal"/>
      <w:lvlText w:val="%7"/>
      <w:lvlJc w:val="right"/>
      <w:pPr>
        <w:ind w:left="2880" w:hanging="360"/>
      </w:pPr>
    </w:lvl>
    <w:lvl w:ilvl="7">
      <w:start w:val="1"/>
      <w:numFmt w:val="decimal"/>
      <w:lvlText w:val="%8"/>
      <w:lvlJc w:val="right"/>
      <w:pPr>
        <w:ind w:left="3240" w:hanging="360"/>
      </w:pPr>
    </w:lvl>
    <w:lvl w:ilvl="8">
      <w:start w:val="1"/>
      <w:numFmt w:val="decimal"/>
      <w:lvlText w:val="%9"/>
      <w:lvlJc w:val="right"/>
      <w:pPr>
        <w:ind w:left="360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hideSpellingErrors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7A"/>
    <w:rsid w:val="000528B9"/>
    <w:rsid w:val="00067478"/>
    <w:rsid w:val="00123D32"/>
    <w:rsid w:val="00207720"/>
    <w:rsid w:val="002C6CAB"/>
    <w:rsid w:val="005911EC"/>
    <w:rsid w:val="0062387A"/>
    <w:rsid w:val="006B7F94"/>
    <w:rsid w:val="007C4068"/>
    <w:rsid w:val="00A11320"/>
    <w:rsid w:val="00A473BD"/>
    <w:rsid w:val="00D80C1C"/>
    <w:rsid w:val="00D86675"/>
    <w:rsid w:val="00E02FBB"/>
    <w:rsid w:val="00E5118F"/>
    <w:rsid w:val="00F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E670"/>
  <w15:docId w15:val="{F7DD5BFE-A8A6-0A41-AD9D-BDB1DAE3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rgOutline">
    <w:name w:val="Org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201unnumbered">
    <w:name w:val="Heading_20_1_unnumbered"/>
    <w:basedOn w:val="1"/>
    <w:pPr>
      <w:numPr>
        <w:numId w:val="0"/>
      </w:numPr>
    </w:pPr>
  </w:style>
  <w:style w:type="paragraph" w:customStyle="1" w:styleId="Heading202unnumbered">
    <w:name w:val="Heading_20_2_unnumbered"/>
    <w:basedOn w:val="2"/>
    <w:pPr>
      <w:numPr>
        <w:ilvl w:val="0"/>
        <w:numId w:val="0"/>
      </w:numPr>
    </w:pPr>
  </w:style>
  <w:style w:type="paragraph" w:customStyle="1" w:styleId="Heading203unnumbered">
    <w:name w:val="Heading_20_3_unnumbered"/>
    <w:basedOn w:val="3"/>
    <w:pPr>
      <w:numPr>
        <w:ilvl w:val="0"/>
        <w:numId w:val="0"/>
      </w:numPr>
    </w:pPr>
  </w:style>
  <w:style w:type="paragraph" w:customStyle="1" w:styleId="Heading204unnumbered">
    <w:name w:val="Heading_20_4_unnumbered"/>
    <w:basedOn w:val="4"/>
    <w:pPr>
      <w:numPr>
        <w:ilvl w:val="0"/>
        <w:numId w:val="0"/>
      </w:numPr>
    </w:pPr>
  </w:style>
  <w:style w:type="paragraph" w:customStyle="1" w:styleId="Heading205unnumbered">
    <w:name w:val="Heading_20_5_unnumbered"/>
    <w:basedOn w:val="5"/>
    <w:pPr>
      <w:numPr>
        <w:ilvl w:val="0"/>
        <w:numId w:val="0"/>
      </w:numPr>
    </w:pPr>
  </w:style>
  <w:style w:type="paragraph" w:customStyle="1" w:styleId="Heading206unnumbered">
    <w:name w:val="Heading_20_6_unnumbered"/>
    <w:basedOn w:val="6"/>
    <w:pPr>
      <w:numPr>
        <w:ilvl w:val="0"/>
        <w:numId w:val="0"/>
      </w:numPr>
    </w:pPr>
  </w:style>
  <w:style w:type="paragraph" w:customStyle="1" w:styleId="Heading207unnumbered">
    <w:name w:val="Heading_20_7_unnumbered"/>
    <w:basedOn w:val="7"/>
    <w:pPr>
      <w:numPr>
        <w:ilvl w:val="0"/>
        <w:numId w:val="0"/>
      </w:numPr>
    </w:pPr>
  </w:style>
  <w:style w:type="paragraph" w:customStyle="1" w:styleId="Heading208unnumbered">
    <w:name w:val="Heading_20_8_unnumbered"/>
    <w:basedOn w:val="8"/>
    <w:pPr>
      <w:numPr>
        <w:ilvl w:val="0"/>
        <w:numId w:val="0"/>
      </w:numPr>
    </w:pPr>
  </w:style>
  <w:style w:type="paragraph" w:customStyle="1" w:styleId="Heading209unnumbered">
    <w:name w:val="Heading_20_9_unnumbered"/>
    <w:basedOn w:val="9"/>
    <w:pPr>
      <w:numPr>
        <w:ilvl w:val="0"/>
        <w:numId w:val="0"/>
      </w:numPr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Heading2010unnumbered">
    <w:name w:val="Heading_20_10_unnumbered"/>
    <w:basedOn w:val="Heading10"/>
  </w:style>
  <w:style w:type="paragraph" w:customStyle="1" w:styleId="Heading1title">
    <w:name w:val="Heading 1.title"/>
    <w:basedOn w:val="1"/>
    <w:pPr>
      <w:numPr>
        <w:numId w:val="0"/>
      </w:numPr>
      <w:jc w:val="center"/>
    </w:pPr>
  </w:style>
  <w:style w:type="paragraph" w:styleId="a5">
    <w:name w:val="Title"/>
    <w:basedOn w:val="Heading"/>
    <w:next w:val="a6"/>
    <w:uiPriority w:val="10"/>
    <w:qFormat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a5"/>
    <w:pPr>
      <w:spacing w:before="0" w:after="0"/>
    </w:pPr>
    <w:rPr>
      <w:sz w:val="48"/>
    </w:rPr>
  </w:style>
  <w:style w:type="paragraph" w:styleId="a6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OrgSubtitle">
    <w:name w:val="OrgSubtitle"/>
    <w:basedOn w:val="a6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styleId="a7">
    <w:name w:val="Salutation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pPr>
      <w:spacing w:after="283"/>
      <w:ind w:left="567" w:right="567" w:firstLine="0"/>
    </w:pPr>
  </w:style>
  <w:style w:type="paragraph" w:customStyle="1" w:styleId="PreformattedText">
    <w:name w:val="Preformatted Text"/>
    <w:basedOn w:val="Standard"/>
    <w:rPr>
      <w:rFonts w:ascii="Courier New" w:eastAsia="新宋体" w:hAnsi="Courier New" w:cs="Courier New"/>
      <w:sz w:val="20"/>
      <w:szCs w:val="20"/>
    </w:rPr>
  </w:style>
  <w:style w:type="paragraph" w:customStyle="1" w:styleId="OrgVerse">
    <w:name w:val="OrgVerse"/>
    <w:basedOn w:val="PreformattedText"/>
  </w:style>
  <w:style w:type="paragraph" w:customStyle="1" w:styleId="OrgClock">
    <w:name w:val="OrgClock"/>
    <w:basedOn w:val="Textbody"/>
    <w:pPr>
      <w:spacing w:after="0"/>
    </w:pPr>
  </w:style>
  <w:style w:type="paragraph" w:customStyle="1" w:styleId="OrgClockLastLine">
    <w:name w:val="OrgClockLastLine"/>
    <w:basedOn w:val="OrgClock"/>
  </w:style>
  <w:style w:type="paragraph" w:customStyle="1" w:styleId="OrgPlanning">
    <w:name w:val="OrgPlanning"/>
    <w:basedOn w:val="Textbody"/>
  </w:style>
  <w:style w:type="paragraph" w:customStyle="1" w:styleId="OrgFixedWidthBlock">
    <w:name w:val="OrgFixedWidthBlock"/>
    <w:basedOn w:val="Preformatted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pPr>
      <w:spacing w:after="119"/>
    </w:pPr>
  </w:style>
  <w:style w:type="paragraph" w:customStyle="1" w:styleId="OrgSrcBlockLastLine">
    <w:name w:val="OrgSrcBlockLastLine"/>
    <w:pPr>
      <w:spacing w:after="119"/>
    </w:pPr>
  </w:style>
  <w:style w:type="paragraph" w:customStyle="1" w:styleId="OrgCenter">
    <w:name w:val="OrgCenter"/>
    <w:basedOn w:val="Textbody"/>
    <w:pPr>
      <w:jc w:val="center"/>
    </w:pPr>
  </w:style>
  <w:style w:type="paragraph" w:customStyle="1" w:styleId="OrgFootnoteCenter">
    <w:name w:val="OrgFootnoteCenter"/>
    <w:basedOn w:val="Footnote"/>
    <w:pPr>
      <w:jc w:val="center"/>
    </w:pPr>
  </w:style>
  <w:style w:type="paragraph" w:customStyle="1" w:styleId="OrgTableContents">
    <w:name w:val="OrgTableContents"/>
    <w:basedOn w:val="Textbody"/>
  </w:style>
  <w:style w:type="paragraph" w:customStyle="1" w:styleId="OrgTableHeading">
    <w:name w:val="OrgTableHeading"/>
    <w:basedOn w:val="OrgTableContents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pPr>
      <w:jc w:val="left"/>
    </w:pPr>
  </w:style>
  <w:style w:type="paragraph" w:customStyle="1" w:styleId="OrgTableHeadingRight">
    <w:name w:val="OrgTableHeadingRight"/>
    <w:basedOn w:val="OrgTableHeading"/>
    <w:pPr>
      <w:jc w:val="right"/>
    </w:pPr>
  </w:style>
  <w:style w:type="paragraph" w:customStyle="1" w:styleId="OrgTableHeadingCenter">
    <w:name w:val="OrgTableHeadingCenter"/>
    <w:basedOn w:val="OrgTableHeading"/>
  </w:style>
  <w:style w:type="paragraph" w:customStyle="1" w:styleId="OrgTableContentsLeft">
    <w:name w:val="OrgTableContentsLeft"/>
    <w:basedOn w:val="OrgTableContents"/>
  </w:style>
  <w:style w:type="paragraph" w:customStyle="1" w:styleId="OrgTableContentsRight">
    <w:name w:val="OrgTableContentsRight"/>
    <w:basedOn w:val="OrgTableContents"/>
    <w:pPr>
      <w:jc w:val="right"/>
    </w:pPr>
  </w:style>
  <w:style w:type="paragraph" w:customStyle="1" w:styleId="OrgTableContentsCenter">
    <w:name w:val="OrgTableContentsCenter"/>
    <w:basedOn w:val="OrgTableContents"/>
    <w:pPr>
      <w:jc w:val="center"/>
    </w:pPr>
  </w:style>
  <w:style w:type="paragraph" w:customStyle="1" w:styleId="Textbodybold">
    <w:name w:val="Text body bold"/>
    <w:basedOn w:val="Textbody"/>
    <w:next w:val="Textbody"/>
    <w:rPr>
      <w:b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a4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ing">
    <w:name w:val="Listing"/>
    <w:basedOn w:val="a4"/>
    <w:pPr>
      <w:keepNext/>
    </w:pPr>
  </w:style>
  <w:style w:type="paragraph" w:customStyle="1" w:styleId="HorizontalLine">
    <w:name w:val="Horizontal Line"/>
    <w:basedOn w:val="Standard"/>
    <w:next w:val="Textbody"/>
    <w:pPr>
      <w:suppressLineNumbers/>
      <w:spacing w:after="119"/>
    </w:pPr>
    <w:rPr>
      <w:sz w:val="12"/>
      <w:szCs w:val="12"/>
    </w:rPr>
  </w:style>
  <w:style w:type="character" w:styleId="a8">
    <w:name w:val="Emphasis"/>
    <w:rPr>
      <w:i/>
      <w:iCs/>
    </w:rPr>
  </w:style>
  <w:style w:type="character" w:customStyle="1" w:styleId="Underline">
    <w:name w:val="Underline"/>
    <w:rPr>
      <w:u w:val="single"/>
      <w:shd w:val="clear" w:color="auto" w:fill="auto"/>
    </w:rPr>
  </w:style>
  <w:style w:type="character" w:customStyle="1" w:styleId="Strikethrough">
    <w:name w:val="Strikethrough"/>
    <w:rPr>
      <w:strike/>
    </w:rPr>
  </w:style>
  <w:style w:type="character" w:customStyle="1" w:styleId="SourceText">
    <w:name w:val="Source Text"/>
    <w:rPr>
      <w:rFonts w:ascii="Courier New" w:eastAsia="新宋体" w:hAnsi="Courier New" w:cs="Courier New"/>
      <w:shd w:val="clear" w:color="auto" w:fill="auto"/>
    </w:rPr>
  </w:style>
  <w:style w:type="character" w:customStyle="1" w:styleId="Citation">
    <w:name w:val="Citation"/>
    <w:rPr>
      <w:i/>
      <w:iCs/>
    </w:rPr>
  </w:style>
  <w:style w:type="character" w:customStyle="1" w:styleId="Example">
    <w:name w:val="Example"/>
    <w:rPr>
      <w:rFonts w:ascii="Courier New" w:eastAsia="新宋体" w:hAnsi="Courier New" w:cs="Courier New"/>
      <w:shd w:val="clear" w:color="auto" w:fill="auto"/>
    </w:rPr>
  </w:style>
  <w:style w:type="character" w:customStyle="1" w:styleId="OrgCode">
    <w:name w:val="OrgCode"/>
    <w:basedOn w:val="SourceText"/>
    <w:rPr>
      <w:rFonts w:ascii="Courier New" w:eastAsia="新宋体" w:hAnsi="Courier New" w:cs="Courier New"/>
      <w:shd w:val="clear" w:color="auto" w:fill="auto"/>
    </w:rPr>
  </w:style>
  <w:style w:type="character" w:customStyle="1" w:styleId="OrgTodo">
    <w:name w:val="OrgTodo"/>
  </w:style>
  <w:style w:type="character" w:customStyle="1" w:styleId="OrgDone">
    <w:name w:val="OrgDone"/>
  </w:style>
  <w:style w:type="character" w:customStyle="1" w:styleId="OrgTag">
    <w:name w:val="OrgTag"/>
    <w:rPr>
      <w:smallCaps/>
      <w:shd w:val="clear" w:color="auto" w:fill="auto"/>
    </w:rPr>
  </w:style>
  <w:style w:type="character" w:customStyle="1" w:styleId="OrgTags">
    <w:name w:val="OrgTags"/>
  </w:style>
  <w:style w:type="character" w:customStyle="1" w:styleId="OrgPriority">
    <w:name w:val="OrgPriority"/>
  </w:style>
  <w:style w:type="character" w:customStyle="1" w:styleId="OrgPriority-A">
    <w:name w:val="OrgPriority-A"/>
    <w:basedOn w:val="OrgPriority"/>
  </w:style>
  <w:style w:type="character" w:customStyle="1" w:styleId="OrgPriority-B">
    <w:name w:val="OrgPriority-B"/>
    <w:basedOn w:val="OrgPriority"/>
  </w:style>
  <w:style w:type="character" w:customStyle="1" w:styleId="OrgPriority-C">
    <w:name w:val="OrgPriority-C"/>
    <w:basedOn w:val="OrgPriority"/>
  </w:style>
  <w:style w:type="character" w:customStyle="1" w:styleId="OrgTimestamp">
    <w:name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TimestampKeyword">
    <w:name w:val="OrgTimestampKeyword"/>
    <w:rPr>
      <w:b/>
      <w:color w:val="auto"/>
    </w:rPr>
  </w:style>
  <w:style w:type="character" w:customStyle="1" w:styleId="OrgScheduledKeyword">
    <w:name w:val="OrgScheduledKeyword"/>
    <w:basedOn w:val="OrgTimestampKeyword"/>
    <w:rPr>
      <w:b/>
      <w:color w:val="auto"/>
    </w:rPr>
  </w:style>
  <w:style w:type="character" w:customStyle="1" w:styleId="OrgDeadlineKeyword">
    <w:name w:val="OrgDeadlineKeyword"/>
    <w:basedOn w:val="OrgTimestampKeyword"/>
    <w:rPr>
      <w:b/>
      <w:color w:val="auto"/>
    </w:rPr>
  </w:style>
  <w:style w:type="character" w:customStyle="1" w:styleId="OrgClockKeyword">
    <w:name w:val="OrgClockKeyword"/>
    <w:basedOn w:val="OrgTimestampKeyword"/>
    <w:rPr>
      <w:b/>
      <w:color w:val="auto"/>
    </w:rPr>
  </w:style>
  <w:style w:type="character" w:customStyle="1" w:styleId="OrgClosedKeyword">
    <w:name w:val="OrgClosedKeyword"/>
    <w:basedOn w:val="OrgTimestampKeyword"/>
    <w:rPr>
      <w:b/>
      <w:color w:val="auto"/>
    </w:rPr>
  </w:style>
  <w:style w:type="character" w:customStyle="1" w:styleId="OrgTimestampWrapper">
    <w:name w:val="OrgTimestampWrapper"/>
  </w:style>
  <w:style w:type="character" w:customStyle="1" w:styleId="OrgTarget">
    <w:name w:val="OrgTarget"/>
  </w:style>
  <w:style w:type="character" w:customStyle="1" w:styleId="Bold">
    <w:name w:val="Bold"/>
    <w:rPr>
      <w:b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OrgSuperscript">
    <w:name w:val="OrgSuperscript"/>
    <w:rPr>
      <w:position w:val="0"/>
      <w:vertAlign w:val="superscript"/>
    </w:rPr>
  </w:style>
  <w:style w:type="character" w:customStyle="1" w:styleId="OrgSubscript">
    <w:name w:val="OrgSubscript"/>
    <w:rPr>
      <w:position w:val="0"/>
      <w:vertAlign w:val="subscript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OrgInlineTaskHeading">
    <w:name w:val="OrgInlineTaskHeading"/>
    <w:basedOn w:val="a4"/>
    <w:next w:val="Textbody"/>
    <w:rPr>
      <w:b/>
      <w:i w:val="0"/>
    </w:rPr>
  </w:style>
  <w:style w:type="numbering" w:customStyle="1" w:styleId="Numbering1">
    <w:name w:val="Numbering 1"/>
    <w:basedOn w:val="a2"/>
    <w:pPr>
      <w:numPr>
        <w:numId w:val="2"/>
      </w:numPr>
    </w:pPr>
  </w:style>
  <w:style w:type="numbering" w:customStyle="1" w:styleId="List1">
    <w:name w:val="List 1"/>
    <w:basedOn w:val="a2"/>
    <w:pPr>
      <w:numPr>
        <w:numId w:val="3"/>
      </w:numPr>
    </w:pPr>
  </w:style>
  <w:style w:type="numbering" w:customStyle="1" w:styleId="OrgNumberedList">
    <w:name w:val="OrgNumberedList"/>
    <w:basedOn w:val="a2"/>
    <w:pPr>
      <w:numPr>
        <w:numId w:val="4"/>
      </w:numPr>
    </w:pPr>
  </w:style>
  <w:style w:type="numbering" w:customStyle="1" w:styleId="OrgBulletedList">
    <w:name w:val="OrgBulletedList"/>
    <w:basedOn w:val="a2"/>
    <w:pPr>
      <w:numPr>
        <w:numId w:val="5"/>
      </w:numPr>
    </w:pPr>
  </w:style>
  <w:style w:type="numbering" w:customStyle="1" w:styleId="OrgDescriptionList">
    <w:name w:val="OrgDescriptionList"/>
    <w:basedOn w:val="a2"/>
    <w:pPr>
      <w:numPr>
        <w:numId w:val="6"/>
      </w:numPr>
    </w:pPr>
  </w:style>
  <w:style w:type="numbering" w:customStyle="1" w:styleId="OrgSrcBlockNumberedLine">
    <w:name w:val="OrgSrcBlockNumberedLine"/>
    <w:basedOn w:val="a2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Pr>
      <w:rFonts w:cs="Mangal"/>
      <w:sz w:val="18"/>
      <w:szCs w:val="16"/>
    </w:rPr>
  </w:style>
  <w:style w:type="character" w:styleId="ab">
    <w:name w:val="Hyperlink"/>
    <w:basedOn w:val="a0"/>
    <w:uiPriority w:val="99"/>
    <w:unhideWhenUsed/>
    <w:rsid w:val="00623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chao/iosdev/cheepsheets/work/workinbonre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3881C-F413-F643-A4F6-42904C9F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workinbonree.dotx</Template>
  <TotalTime>124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目录树</dc:title>
  <dc:subject/>
  <dc:creator>Microsoft Office User</dc:creator>
  <cp:keywords/>
  <cp:lastModifiedBy>Microsoft Office User</cp:lastModifiedBy>
  <cp:revision>7</cp:revision>
  <dcterms:created xsi:type="dcterms:W3CDTF">2020-03-01T04:35:00Z</dcterms:created>
  <dcterms:modified xsi:type="dcterms:W3CDTF">2020-03-04T14:10:00Z</dcterms:modified>
</cp:coreProperties>
</file>